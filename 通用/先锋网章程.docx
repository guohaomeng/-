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6C2D2" w14:textId="77777777" w:rsidR="00F47803" w:rsidRDefault="00B5376D">
      <w:pPr>
        <w:spacing w:afterLines="0" w:after="0"/>
        <w:ind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单位：</w:t>
      </w:r>
      <w:r>
        <w:rPr>
          <w:rFonts w:hint="eastAsia"/>
          <w:sz w:val="21"/>
          <w:szCs w:val="21"/>
        </w:rPr>
        <w:t>网络中心</w:t>
      </w:r>
    </w:p>
    <w:p w14:paraId="65FCD544" w14:textId="77777777" w:rsidR="00F47803" w:rsidRDefault="00B5376D">
      <w:pPr>
        <w:spacing w:afterLines="0" w:after="0"/>
        <w:ind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作者：</w:t>
      </w:r>
    </w:p>
    <w:p w14:paraId="2F8E8FE2" w14:textId="77777777" w:rsidR="00F47803" w:rsidRDefault="00B5376D">
      <w:pPr>
        <w:spacing w:afterLines="0" w:after="0"/>
        <w:ind w:firstLineChars="0" w:firstLine="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时</w:t>
      </w:r>
      <w:r>
        <w:rPr>
          <w:sz w:val="21"/>
          <w:szCs w:val="21"/>
        </w:rPr>
        <w:t>间：</w:t>
      </w:r>
      <w:r>
        <w:rPr>
          <w:rFonts w:hint="eastAsia"/>
          <w:sz w:val="21"/>
          <w:szCs w:val="21"/>
        </w:rPr>
        <w:t>2018</w:t>
      </w:r>
      <w:r>
        <w:rPr>
          <w:rFonts w:hint="eastAsia"/>
          <w:sz w:val="21"/>
          <w:szCs w:val="21"/>
        </w:rPr>
        <w:t>年</w:t>
      </w:r>
      <w:r>
        <w:rPr>
          <w:rFonts w:hint="eastAsia"/>
          <w:sz w:val="21"/>
          <w:szCs w:val="21"/>
        </w:rPr>
        <w:t>10</w:t>
      </w:r>
      <w:r>
        <w:rPr>
          <w:rFonts w:hint="eastAsia"/>
          <w:sz w:val="21"/>
          <w:szCs w:val="21"/>
        </w:rPr>
        <w:t>月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日</w:t>
      </w:r>
    </w:p>
    <w:p w14:paraId="0B32A673" w14:textId="77777777" w:rsidR="00F47803" w:rsidRDefault="00B5376D">
      <w:pPr>
        <w:spacing w:beforeLines="200" w:before="624" w:afterLines="0" w:after="0"/>
        <w:ind w:firstLineChars="0" w:firstLine="0"/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章程</w:t>
      </w:r>
    </w:p>
    <w:p w14:paraId="312838FC" w14:textId="77777777" w:rsidR="00F47803" w:rsidRDefault="00B5376D">
      <w:pPr>
        <w:spacing w:after="156"/>
        <w:ind w:firstLine="560"/>
        <w:jc w:val="center"/>
      </w:pPr>
      <w:r>
        <w:rPr>
          <w:rFonts w:hint="eastAsia"/>
          <w:sz w:val="28"/>
          <w:szCs w:val="36"/>
        </w:rPr>
        <w:t>（试行）先锋网新闻发布位置</w:t>
      </w:r>
    </w:p>
    <w:p w14:paraId="6F1EDFA7" w14:textId="77777777" w:rsidR="00F47803" w:rsidRDefault="00B5376D">
      <w:pPr>
        <w:spacing w:after="156"/>
        <w:ind w:firstLine="480"/>
      </w:pPr>
      <w:r>
        <w:rPr>
          <w:rFonts w:hint="eastAsia"/>
        </w:rPr>
        <w:t>先锋网，就交给你们了。</w:t>
      </w:r>
    </w:p>
    <w:p w14:paraId="0E770E25" w14:textId="77777777" w:rsidR="00F47803" w:rsidRDefault="00B5376D">
      <w:pPr>
        <w:spacing w:after="156"/>
        <w:ind w:firstLine="480"/>
      </w:pPr>
      <w:r>
        <w:rPr>
          <w:rFonts w:hint="eastAsia"/>
        </w:rPr>
        <w:t>发好一篇新闻很简单。把每一篇新闻都发好，就比较难。能为学校一万名同学，快速的找到需要的信息，你们，就是功臣。</w:t>
      </w:r>
    </w:p>
    <w:p w14:paraId="08665A51" w14:textId="77777777" w:rsidR="00F47803" w:rsidRDefault="00B5376D">
      <w:pPr>
        <w:spacing w:after="156"/>
        <w:ind w:firstLine="480"/>
      </w:pPr>
      <w:r>
        <w:rPr>
          <w:rFonts w:hint="eastAsia"/>
        </w:rPr>
        <w:t>有一天，我想有点小骄傲的听到别人讲，“不知道啥，去先锋网找就可以啦！，特别容易的啦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14:paraId="59A383BB" w14:textId="77777777" w:rsidR="00F47803" w:rsidRDefault="00B5376D">
      <w:pPr>
        <w:pStyle w:val="1"/>
        <w:spacing w:before="312" w:after="156"/>
        <w:ind w:left="420"/>
      </w:pPr>
      <w:r>
        <w:rPr>
          <w:rFonts w:hint="eastAsia"/>
        </w:rPr>
        <w:t>以下是先锋网具体栏目的内容：</w:t>
      </w:r>
    </w:p>
    <w:p w14:paraId="71018083" w14:textId="77777777" w:rsidR="00F47803" w:rsidRDefault="00B5376D">
      <w:pPr>
        <w:spacing w:after="156"/>
        <w:ind w:firstLine="480"/>
      </w:pPr>
      <w:r>
        <w:rPr>
          <w:noProof/>
        </w:rPr>
        <w:drawing>
          <wp:inline distT="0" distB="0" distL="114300" distR="114300" wp14:anchorId="530FFBC9" wp14:editId="273B2576">
            <wp:extent cx="5558790" cy="8540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8790" cy="85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AC0ACA" w14:textId="77777777" w:rsidR="00F47803" w:rsidRDefault="00B5376D">
      <w:pPr>
        <w:pStyle w:val="1"/>
        <w:numPr>
          <w:ilvl w:val="0"/>
          <w:numId w:val="1"/>
        </w:numPr>
        <w:spacing w:before="312" w:after="156"/>
      </w:pPr>
      <w:r>
        <w:rPr>
          <w:rFonts w:hint="eastAsia"/>
        </w:rPr>
        <w:t>思想引领</w:t>
      </w:r>
    </w:p>
    <w:p w14:paraId="2026C220" w14:textId="77777777" w:rsidR="00F47803" w:rsidRDefault="00B5376D">
      <w:pPr>
        <w:spacing w:after="156"/>
        <w:ind w:firstLine="480"/>
      </w:pPr>
      <w:r>
        <w:rPr>
          <w:rFonts w:hint="eastAsia"/>
        </w:rPr>
        <w:t>引领精神、思想。放置国家、习主席、团中央、省中央、学校的重要思想、精神文件。跟随国家，团中央趋势，听从何书记指导。</w:t>
      </w:r>
    </w:p>
    <w:p w14:paraId="09F1F7D5" w14:textId="77777777" w:rsidR="00F47803" w:rsidRDefault="00B5376D">
      <w:pPr>
        <w:spacing w:after="156"/>
        <w:ind w:firstLine="480"/>
      </w:pPr>
      <w:r>
        <w:rPr>
          <w:rFonts w:hint="eastAsia"/>
        </w:rPr>
        <w:t>内容由新闻中心负责，与新闻中心对接。</w:t>
      </w:r>
    </w:p>
    <w:p w14:paraId="22BD4E51" w14:textId="77777777" w:rsidR="00F47803" w:rsidRDefault="00B5376D">
      <w:pPr>
        <w:spacing w:after="156"/>
        <w:ind w:firstLine="480"/>
      </w:pPr>
      <w:r>
        <w:rPr>
          <w:rFonts w:hint="eastAsia"/>
        </w:rPr>
        <w:t>不需要每周更新，按照形势要求更新。</w:t>
      </w:r>
    </w:p>
    <w:p w14:paraId="53724C25" w14:textId="77777777" w:rsidR="00F47803" w:rsidRDefault="00F47803">
      <w:pPr>
        <w:spacing w:after="156"/>
        <w:ind w:firstLine="480"/>
      </w:pPr>
    </w:p>
    <w:p w14:paraId="62E015A9" w14:textId="77777777" w:rsidR="00F47803" w:rsidRDefault="00B5376D">
      <w:pPr>
        <w:spacing w:after="156"/>
        <w:ind w:firstLine="480"/>
      </w:pPr>
      <w:r>
        <w:rPr>
          <w:rFonts w:hint="eastAsia"/>
        </w:rPr>
        <w:t>二、青马基地</w:t>
      </w:r>
    </w:p>
    <w:p w14:paraId="49ABD5A7" w14:textId="77777777" w:rsidR="00F47803" w:rsidRDefault="00B5376D">
      <w:pPr>
        <w:spacing w:after="156"/>
        <w:ind w:firstLine="480"/>
      </w:pPr>
      <w:r>
        <w:rPr>
          <w:rFonts w:hint="eastAsia"/>
        </w:rPr>
        <w:t>放</w:t>
      </w:r>
      <w:r>
        <w:rPr>
          <w:rFonts w:hint="eastAsia"/>
          <w:color w:val="ED7D31" w:themeColor="accent2"/>
        </w:rPr>
        <w:t>校</w:t>
      </w:r>
      <w:r>
        <w:rPr>
          <w:rFonts w:hint="eastAsia"/>
        </w:rPr>
        <w:t>青马班新闻，不放其他。</w:t>
      </w:r>
    </w:p>
    <w:p w14:paraId="603038AA" w14:textId="77777777" w:rsidR="00F47803" w:rsidRDefault="00B5376D">
      <w:pPr>
        <w:spacing w:after="156"/>
        <w:ind w:firstLine="480"/>
      </w:pPr>
      <w:r>
        <w:rPr>
          <w:rFonts w:hint="eastAsia"/>
        </w:rPr>
        <w:t>内容由青马班负责。</w:t>
      </w:r>
    </w:p>
    <w:p w14:paraId="34FAB929" w14:textId="77777777" w:rsidR="00F47803" w:rsidRDefault="00B5376D">
      <w:pPr>
        <w:spacing w:after="156"/>
        <w:ind w:firstLine="480"/>
      </w:pPr>
      <w:r>
        <w:rPr>
          <w:rFonts w:hint="eastAsia"/>
        </w:rPr>
        <w:t>不需要每周更新，青马班联系我们之后才更新。</w:t>
      </w:r>
    </w:p>
    <w:p w14:paraId="119E26D9" w14:textId="77777777" w:rsidR="00F47803" w:rsidRDefault="00F47803">
      <w:pPr>
        <w:spacing w:after="156"/>
        <w:ind w:firstLine="480"/>
      </w:pPr>
    </w:p>
    <w:p w14:paraId="7B451B36" w14:textId="77777777" w:rsidR="00F47803" w:rsidRDefault="00B5376D">
      <w:pPr>
        <w:spacing w:after="156"/>
        <w:ind w:firstLine="480"/>
      </w:pPr>
      <w:r>
        <w:rPr>
          <w:rFonts w:hint="eastAsia"/>
        </w:rPr>
        <w:t>三、实践育人</w:t>
      </w:r>
    </w:p>
    <w:p w14:paraId="2531D24B" w14:textId="77777777" w:rsidR="00F47803" w:rsidRDefault="00B5376D">
      <w:pPr>
        <w:spacing w:after="156"/>
        <w:ind w:firstLine="480"/>
      </w:pPr>
      <w:r>
        <w:rPr>
          <w:rFonts w:hint="eastAsia"/>
          <w:color w:val="0D0D0D" w:themeColor="text1" w:themeTint="F2"/>
        </w:rPr>
        <w:t>放</w:t>
      </w:r>
      <w:r>
        <w:rPr>
          <w:rFonts w:hint="eastAsia"/>
          <w:color w:val="ED7D31" w:themeColor="accent2"/>
        </w:rPr>
        <w:t>校</w:t>
      </w:r>
      <w:r>
        <w:rPr>
          <w:rFonts w:hint="eastAsia"/>
        </w:rPr>
        <w:t>社会实践部活动新闻。</w:t>
      </w:r>
    </w:p>
    <w:p w14:paraId="035D3B7A" w14:textId="77777777" w:rsidR="00F47803" w:rsidRDefault="00B5376D">
      <w:pPr>
        <w:spacing w:after="156"/>
        <w:ind w:firstLine="480"/>
      </w:pPr>
      <w:r>
        <w:rPr>
          <w:rFonts w:hint="eastAsia"/>
        </w:rPr>
        <w:t>内容由校级社会实践部负责。可以包括校社会实践部的文件，通知，结果，</w:t>
      </w:r>
      <w:r>
        <w:rPr>
          <w:rFonts w:hint="eastAsia"/>
        </w:rPr>
        <w:lastRenderedPageBreak/>
        <w:t>新闻。可以是预告，可以是宣传，可以是后期的的总结，感悟。</w:t>
      </w:r>
    </w:p>
    <w:p w14:paraId="2ABF5B96" w14:textId="77777777" w:rsidR="00F47803" w:rsidRDefault="00B5376D">
      <w:pPr>
        <w:spacing w:after="156"/>
        <w:ind w:firstLine="480"/>
      </w:pPr>
      <w:r>
        <w:rPr>
          <w:rFonts w:hint="eastAsia"/>
        </w:rPr>
        <w:t>至少每周一更。</w:t>
      </w:r>
    </w:p>
    <w:p w14:paraId="0A29600A" w14:textId="77777777" w:rsidR="00F47803" w:rsidRDefault="00F47803">
      <w:pPr>
        <w:spacing w:after="156"/>
        <w:ind w:firstLine="480"/>
      </w:pPr>
    </w:p>
    <w:p w14:paraId="70560B3D" w14:textId="77777777" w:rsidR="00F47803" w:rsidRDefault="00B5376D">
      <w:pPr>
        <w:spacing w:after="156"/>
        <w:ind w:firstLine="48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四、校园文化</w:t>
      </w:r>
    </w:p>
    <w:p w14:paraId="2FFA186D" w14:textId="77777777" w:rsidR="00F47803" w:rsidRDefault="00B5376D">
      <w:pPr>
        <w:spacing w:after="156"/>
        <w:ind w:firstLine="480"/>
      </w:pPr>
      <w:r>
        <w:rPr>
          <w:rFonts w:hint="eastAsia"/>
          <w:color w:val="0D0D0D" w:themeColor="text1" w:themeTint="F2"/>
        </w:rPr>
        <w:t>放校</w:t>
      </w:r>
      <w:r>
        <w:rPr>
          <w:rFonts w:hint="eastAsia"/>
        </w:rPr>
        <w:t>级比赛，会议，所有的文化活动。这一板块为校团委要营造的氛围，营造的文化，而不是其他院级，班内要营造的氛围。</w:t>
      </w:r>
    </w:p>
    <w:p w14:paraId="2887CB6A" w14:textId="77777777" w:rsidR="00F47803" w:rsidRDefault="00B5376D">
      <w:pPr>
        <w:spacing w:after="156"/>
        <w:ind w:firstLine="480"/>
      </w:pPr>
      <w:r>
        <w:rPr>
          <w:rFonts w:hint="eastAsia"/>
        </w:rPr>
        <w:t>内容由校级各个部门负责。可以包括文件，通知，结果，新闻。可以是预告，可以是宣传，可以是后期的的总结，感悟。</w:t>
      </w:r>
    </w:p>
    <w:p w14:paraId="7C9375B9" w14:textId="77777777" w:rsidR="00F47803" w:rsidRDefault="00B5376D">
      <w:pPr>
        <w:spacing w:after="156"/>
        <w:ind w:firstLine="480"/>
      </w:pPr>
      <w:r>
        <w:rPr>
          <w:rFonts w:hint="eastAsia"/>
        </w:rPr>
        <w:t>至少每周一更。</w:t>
      </w:r>
    </w:p>
    <w:p w14:paraId="401840B4" w14:textId="77777777" w:rsidR="00F47803" w:rsidRDefault="00F47803">
      <w:pPr>
        <w:spacing w:after="156"/>
        <w:ind w:firstLine="480"/>
      </w:pPr>
    </w:p>
    <w:p w14:paraId="7D771506" w14:textId="77777777" w:rsidR="00F47803" w:rsidRDefault="00B5376D">
      <w:pPr>
        <w:spacing w:after="156"/>
        <w:ind w:firstLine="480"/>
      </w:pPr>
      <w:r>
        <w:rPr>
          <w:rFonts w:hint="eastAsia"/>
        </w:rPr>
        <w:t>五、学生团体</w:t>
      </w:r>
    </w:p>
    <w:p w14:paraId="5C6E8D00" w14:textId="77777777" w:rsidR="00F47803" w:rsidRDefault="00B5376D">
      <w:pPr>
        <w:spacing w:after="156"/>
        <w:ind w:firstLine="480"/>
        <w:rPr>
          <w:color w:val="ED7D31" w:themeColor="accent2"/>
        </w:rPr>
      </w:pPr>
      <w:r>
        <w:rPr>
          <w:rFonts w:hint="eastAsia"/>
        </w:rPr>
        <w:t>放校团委直属部门、指导学生组织</w:t>
      </w:r>
      <w:r>
        <w:rPr>
          <w:rFonts w:hint="eastAsia"/>
        </w:rPr>
        <w:t>+</w:t>
      </w:r>
      <w:r>
        <w:rPr>
          <w:rFonts w:hint="eastAsia"/>
        </w:rPr>
        <w:t>创协</w:t>
      </w:r>
      <w:r>
        <w:rPr>
          <w:rFonts w:hint="eastAsia"/>
        </w:rPr>
        <w:t>+</w:t>
      </w:r>
      <w:r>
        <w:rPr>
          <w:rFonts w:hint="eastAsia"/>
        </w:rPr>
        <w:t>大学生安全队，信息站等校级部门的所有简介。包括但不限于，综合办公室</w:t>
      </w:r>
      <w:r>
        <w:rPr>
          <w:rFonts w:hint="eastAsia"/>
        </w:rPr>
        <w:t>，组织调研部，宣传部，青年新媒体中心，校园文化部，社会实践部，校学生会，校研究会，社团联合会，校青年志愿者协会，“汉卿”国旗护卫队，大学生艺术团，大学生辩论队，大学生创新创业协会，大学生安全队，信息站简介。</w:t>
      </w:r>
      <w:r>
        <w:rPr>
          <w:rFonts w:hint="eastAsia"/>
          <w:color w:val="ED7D31" w:themeColor="accent2"/>
        </w:rPr>
        <w:t>不放新闻。</w:t>
      </w:r>
    </w:p>
    <w:p w14:paraId="182422BA" w14:textId="77777777" w:rsidR="00F47803" w:rsidRDefault="00B5376D">
      <w:pPr>
        <w:spacing w:after="156"/>
        <w:ind w:firstLine="480"/>
      </w:pPr>
      <w:r>
        <w:rPr>
          <w:rFonts w:hint="eastAsia"/>
        </w:rPr>
        <w:t>内容由校级各个部门负责。</w:t>
      </w:r>
    </w:p>
    <w:p w14:paraId="3D54F85C" w14:textId="77777777" w:rsidR="00F47803" w:rsidRDefault="00B5376D">
      <w:pPr>
        <w:spacing w:after="156"/>
        <w:ind w:firstLine="480"/>
      </w:pPr>
      <w:r>
        <w:rPr>
          <w:rFonts w:hint="eastAsia"/>
        </w:rPr>
        <w:t>一年一更，每年要更新。</w:t>
      </w:r>
    </w:p>
    <w:p w14:paraId="7FC8C380" w14:textId="77777777" w:rsidR="00F47803" w:rsidRDefault="00F47803">
      <w:pPr>
        <w:spacing w:after="156"/>
        <w:ind w:firstLine="480"/>
      </w:pPr>
    </w:p>
    <w:p w14:paraId="5400FCC9" w14:textId="77777777" w:rsidR="00F47803" w:rsidRDefault="00B5376D">
      <w:pPr>
        <w:spacing w:after="156"/>
        <w:ind w:firstLine="480"/>
      </w:pPr>
      <w:r>
        <w:rPr>
          <w:rFonts w:hint="eastAsia"/>
        </w:rPr>
        <w:t>六、志愿服务</w:t>
      </w:r>
    </w:p>
    <w:p w14:paraId="44EE8B74" w14:textId="77777777" w:rsidR="00F47803" w:rsidRDefault="00B5376D">
      <w:pPr>
        <w:spacing w:after="156"/>
        <w:ind w:firstLine="480"/>
      </w:pPr>
      <w:r>
        <w:rPr>
          <w:rFonts w:hint="eastAsia"/>
        </w:rPr>
        <w:t>放</w:t>
      </w:r>
      <w:r>
        <w:rPr>
          <w:rFonts w:hint="eastAsia"/>
          <w:color w:val="ED7D31" w:themeColor="accent2"/>
        </w:rPr>
        <w:t>校</w:t>
      </w:r>
      <w:r>
        <w:rPr>
          <w:rFonts w:hint="eastAsia"/>
        </w:rPr>
        <w:t>大</w:t>
      </w:r>
      <w:r>
        <w:rPr>
          <w:rFonts w:hint="eastAsia"/>
        </w:rPr>
        <w:t>学生志愿者协会内容。</w:t>
      </w:r>
    </w:p>
    <w:p w14:paraId="0E68B237" w14:textId="77777777" w:rsidR="00F47803" w:rsidRDefault="00B5376D">
      <w:pPr>
        <w:spacing w:after="156"/>
        <w:ind w:firstLine="480"/>
      </w:pPr>
      <w:r>
        <w:rPr>
          <w:rFonts w:hint="eastAsia"/>
        </w:rPr>
        <w:t>内容由校</w:t>
      </w:r>
      <w:r>
        <w:rPr>
          <w:rFonts w:hint="eastAsia"/>
        </w:rPr>
        <w:t>大</w:t>
      </w:r>
      <w:r>
        <w:rPr>
          <w:rFonts w:hint="eastAsia"/>
        </w:rPr>
        <w:t>学生志愿者协会负责。可以包括文件，通知，结果，新闻。可以是预告，可以是宣传，可以是后期的的总结，感悟。</w:t>
      </w:r>
    </w:p>
    <w:p w14:paraId="6189AFFC" w14:textId="77777777" w:rsidR="00F47803" w:rsidRDefault="00B5376D">
      <w:pPr>
        <w:spacing w:after="156"/>
        <w:ind w:firstLine="480"/>
      </w:pPr>
      <w:r>
        <w:rPr>
          <w:rFonts w:hint="eastAsia"/>
        </w:rPr>
        <w:t>至少每周一更。</w:t>
      </w:r>
    </w:p>
    <w:p w14:paraId="7A3145BD" w14:textId="77777777" w:rsidR="00F47803" w:rsidRDefault="00F47803">
      <w:pPr>
        <w:spacing w:after="156"/>
        <w:ind w:firstLine="480"/>
      </w:pPr>
    </w:p>
    <w:p w14:paraId="4F4D52C7" w14:textId="77777777" w:rsidR="00F47803" w:rsidRDefault="00B5376D">
      <w:pPr>
        <w:spacing w:after="156"/>
        <w:ind w:firstLine="480"/>
      </w:pPr>
      <w:r>
        <w:rPr>
          <w:rFonts w:hint="eastAsia"/>
        </w:rPr>
        <w:t>七、学团动态</w:t>
      </w:r>
    </w:p>
    <w:p w14:paraId="646D8484" w14:textId="77777777" w:rsidR="00F47803" w:rsidRDefault="00B5376D">
      <w:pPr>
        <w:spacing w:after="156"/>
        <w:ind w:firstLine="480"/>
      </w:pPr>
      <w:r>
        <w:rPr>
          <w:rFonts w:hint="eastAsia"/>
        </w:rPr>
        <w:t>放院级、班级（非校级的）的非团日的活动新闻内容。除团日</w:t>
      </w:r>
      <w:r>
        <w:rPr>
          <w:rFonts w:hint="eastAsia"/>
        </w:rPr>
        <w:t>活动，其余所有所有涉及到学院，班级的内容，都发到这里。（比如：学生代表大会，学习经验交流会）</w:t>
      </w:r>
    </w:p>
    <w:p w14:paraId="5881AF31" w14:textId="77777777" w:rsidR="00F47803" w:rsidRDefault="00B5376D">
      <w:pPr>
        <w:spacing w:after="156"/>
        <w:ind w:firstLine="480"/>
      </w:pPr>
      <w:r>
        <w:rPr>
          <w:rFonts w:hint="eastAsia"/>
        </w:rPr>
        <w:t>内容由学院负责。可以包括文件，通知，结果，新闻。可以是预告，可以是宣传，可以是后期的的总结，感悟。</w:t>
      </w:r>
    </w:p>
    <w:p w14:paraId="022AD295" w14:textId="77777777" w:rsidR="00F47803" w:rsidRDefault="00B5376D">
      <w:pPr>
        <w:spacing w:after="156"/>
        <w:ind w:firstLine="480"/>
      </w:pPr>
      <w:r>
        <w:rPr>
          <w:rFonts w:hint="eastAsia"/>
        </w:rPr>
        <w:t>至少每周一更。</w:t>
      </w:r>
    </w:p>
    <w:p w14:paraId="3FDD4132" w14:textId="77777777" w:rsidR="00F47803" w:rsidRDefault="00F47803">
      <w:pPr>
        <w:spacing w:after="156"/>
        <w:ind w:firstLine="480"/>
      </w:pPr>
    </w:p>
    <w:p w14:paraId="261AF54F" w14:textId="77777777" w:rsidR="00F47803" w:rsidRDefault="00B5376D">
      <w:pPr>
        <w:spacing w:after="156"/>
        <w:ind w:firstLine="480"/>
      </w:pPr>
      <w:r>
        <w:rPr>
          <w:rFonts w:hint="eastAsia"/>
        </w:rPr>
        <w:lastRenderedPageBreak/>
        <w:t>八、基层播报</w:t>
      </w:r>
    </w:p>
    <w:p w14:paraId="73418F85" w14:textId="77777777" w:rsidR="00F47803" w:rsidRDefault="00B5376D">
      <w:pPr>
        <w:spacing w:after="156"/>
        <w:ind w:firstLine="480"/>
      </w:pPr>
      <w:r>
        <w:rPr>
          <w:rFonts w:hint="eastAsia"/>
          <w:noProof/>
        </w:rPr>
        <w:drawing>
          <wp:inline distT="0" distB="0" distL="114300" distR="114300" wp14:anchorId="2318F8BC" wp14:editId="100B081C">
            <wp:extent cx="4944745" cy="13442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52BC785" w14:textId="77777777" w:rsidR="00F47803" w:rsidRDefault="00B5376D">
      <w:pPr>
        <w:spacing w:after="156"/>
        <w:ind w:firstLine="480"/>
      </w:pPr>
      <w:r>
        <w:rPr>
          <w:rFonts w:hint="eastAsia"/>
        </w:rPr>
        <w:t>只放各班级团日内容。</w:t>
      </w:r>
    </w:p>
    <w:p w14:paraId="6B9209DD" w14:textId="77777777" w:rsidR="00F47803" w:rsidRDefault="00B5376D">
      <w:pPr>
        <w:spacing w:after="156"/>
        <w:ind w:firstLine="480"/>
      </w:pPr>
      <w:r>
        <w:rPr>
          <w:rFonts w:hint="eastAsia"/>
        </w:rPr>
        <w:t>内容由组织调研部负责。（注意：团日的标题（前</w:t>
      </w:r>
      <w:r>
        <w:rPr>
          <w:rFonts w:hint="eastAsia"/>
        </w:rPr>
        <w:t>16</w:t>
      </w:r>
      <w:r>
        <w:rPr>
          <w:rFonts w:hint="eastAsia"/>
        </w:rPr>
        <w:t>个字里），要体现每一个班级、专业的差异。否则就像上面所示一样，无法直接分辨是谁写的）</w:t>
      </w:r>
    </w:p>
    <w:p w14:paraId="5C91473D" w14:textId="77777777" w:rsidR="00F47803" w:rsidRDefault="00B5376D">
      <w:pPr>
        <w:spacing w:after="156"/>
        <w:ind w:firstLine="480"/>
      </w:pPr>
      <w:r>
        <w:rPr>
          <w:rFonts w:hint="eastAsia"/>
        </w:rPr>
        <w:t>有团日要时更新。</w:t>
      </w:r>
    </w:p>
    <w:p w14:paraId="4C66D4FD" w14:textId="77777777" w:rsidR="00F47803" w:rsidRDefault="00F47803">
      <w:pPr>
        <w:spacing w:after="156"/>
        <w:ind w:firstLine="480"/>
      </w:pPr>
    </w:p>
    <w:p w14:paraId="2005C1FB" w14:textId="77777777" w:rsidR="00F47803" w:rsidRDefault="00B5376D">
      <w:pPr>
        <w:spacing w:after="156"/>
        <w:ind w:firstLine="480"/>
      </w:pPr>
      <w:r>
        <w:rPr>
          <w:rFonts w:hint="eastAsia"/>
        </w:rPr>
        <w:t>九、最新通知</w:t>
      </w:r>
    </w:p>
    <w:p w14:paraId="17EF8C62" w14:textId="77777777" w:rsidR="00F47803" w:rsidRDefault="00B5376D">
      <w:pPr>
        <w:spacing w:after="156"/>
        <w:ind w:firstLine="480"/>
      </w:pPr>
      <w:r>
        <w:rPr>
          <w:rFonts w:hint="eastAsia"/>
          <w:noProof/>
        </w:rPr>
        <w:drawing>
          <wp:inline distT="0" distB="0" distL="114300" distR="114300" wp14:anchorId="1242DC69" wp14:editId="2A0E7180">
            <wp:extent cx="2132330" cy="1554480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233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E9490B" w14:textId="77777777" w:rsidR="00F47803" w:rsidRDefault="00B5376D">
      <w:pPr>
        <w:spacing w:after="156"/>
        <w:ind w:firstLine="480"/>
      </w:pPr>
      <w:r>
        <w:rPr>
          <w:rFonts w:hint="eastAsia"/>
        </w:rPr>
        <w:t>放校级，院级（与学生有关的通知）。</w:t>
      </w:r>
    </w:p>
    <w:p w14:paraId="1FA402BD" w14:textId="77777777" w:rsidR="00F47803" w:rsidRDefault="00B5376D">
      <w:pPr>
        <w:spacing w:after="156"/>
        <w:ind w:firstLine="480"/>
      </w:pPr>
      <w:r>
        <w:rPr>
          <w:rFonts w:hint="eastAsia"/>
        </w:rPr>
        <w:t>内容上是由学校，校团委决定。</w:t>
      </w:r>
    </w:p>
    <w:p w14:paraId="7209DB08" w14:textId="77777777" w:rsidR="00F47803" w:rsidRDefault="00B5376D">
      <w:pPr>
        <w:spacing w:after="156"/>
        <w:ind w:firstLine="480"/>
      </w:pPr>
      <w:r>
        <w:rPr>
          <w:rFonts w:hint="eastAsia"/>
        </w:rPr>
        <w:t>有内容，及时更新。只保留半年内新闻，其余删除。</w:t>
      </w:r>
    </w:p>
    <w:p w14:paraId="7F24C1F5" w14:textId="77777777" w:rsidR="00F47803" w:rsidRDefault="00F47803">
      <w:pPr>
        <w:spacing w:after="156"/>
        <w:ind w:firstLine="480"/>
      </w:pPr>
    </w:p>
    <w:p w14:paraId="4031BE2D" w14:textId="77777777" w:rsidR="00F47803" w:rsidRDefault="00B5376D">
      <w:pPr>
        <w:spacing w:after="156"/>
        <w:ind w:firstLine="480"/>
      </w:pPr>
      <w:r>
        <w:rPr>
          <w:rFonts w:hint="eastAsia"/>
        </w:rPr>
        <w:t>十、社团风采</w:t>
      </w:r>
    </w:p>
    <w:p w14:paraId="4F59AD06" w14:textId="77777777" w:rsidR="00F47803" w:rsidRDefault="00B5376D">
      <w:pPr>
        <w:spacing w:after="156"/>
        <w:ind w:firstLine="480"/>
      </w:pPr>
      <w:r>
        <w:rPr>
          <w:rFonts w:hint="eastAsia"/>
          <w:noProof/>
        </w:rPr>
        <w:drawing>
          <wp:inline distT="0" distB="0" distL="114300" distR="114300" wp14:anchorId="07250EAD" wp14:editId="33B0A7CA">
            <wp:extent cx="4099560" cy="11410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4F8F81" w14:textId="77777777" w:rsidR="00F47803" w:rsidRDefault="00B5376D">
      <w:pPr>
        <w:spacing w:after="156"/>
        <w:ind w:firstLine="480"/>
      </w:pPr>
      <w:r>
        <w:rPr>
          <w:rFonts w:hint="eastAsia"/>
        </w:rPr>
        <w:t>放各社团简介。最知名的</w:t>
      </w:r>
      <w:r>
        <w:rPr>
          <w:rFonts w:hint="eastAsia"/>
        </w:rPr>
        <w:t>7</w:t>
      </w:r>
      <w:r>
        <w:rPr>
          <w:rFonts w:hint="eastAsia"/>
        </w:rPr>
        <w:t>个放在最前面</w:t>
      </w:r>
    </w:p>
    <w:p w14:paraId="0D4116EB" w14:textId="77777777" w:rsidR="00F47803" w:rsidRDefault="00B5376D">
      <w:pPr>
        <w:spacing w:after="156"/>
        <w:ind w:firstLine="480"/>
      </w:pPr>
      <w:r>
        <w:rPr>
          <w:rFonts w:hint="eastAsia"/>
        </w:rPr>
        <w:t>内容由社团联合会负责。</w:t>
      </w:r>
    </w:p>
    <w:p w14:paraId="1518DAB0" w14:textId="77777777" w:rsidR="00F47803" w:rsidRDefault="00B5376D">
      <w:pPr>
        <w:spacing w:after="156"/>
        <w:ind w:firstLine="480"/>
      </w:pPr>
      <w:r>
        <w:rPr>
          <w:rFonts w:hint="eastAsia"/>
        </w:rPr>
        <w:t>一年一更。或有社团变化，要更新。</w:t>
      </w:r>
    </w:p>
    <w:p w14:paraId="758A56F2" w14:textId="77777777" w:rsidR="00F47803" w:rsidRDefault="00F47803">
      <w:pPr>
        <w:spacing w:after="156"/>
        <w:ind w:firstLine="480"/>
      </w:pPr>
    </w:p>
    <w:p w14:paraId="573666EB" w14:textId="77777777" w:rsidR="00F47803" w:rsidRDefault="00B5376D">
      <w:pPr>
        <w:spacing w:after="156"/>
        <w:ind w:firstLine="480"/>
      </w:pPr>
      <w:r>
        <w:rPr>
          <w:rFonts w:hint="eastAsia"/>
        </w:rPr>
        <w:t>十一、青年之声</w:t>
      </w:r>
    </w:p>
    <w:p w14:paraId="5D171984" w14:textId="77777777" w:rsidR="00F47803" w:rsidRDefault="00B5376D">
      <w:pPr>
        <w:spacing w:after="156"/>
        <w:ind w:firstLine="480"/>
      </w:pPr>
      <w:r>
        <w:rPr>
          <w:rFonts w:hint="eastAsia"/>
          <w:noProof/>
        </w:rPr>
        <w:drawing>
          <wp:inline distT="0" distB="0" distL="114300" distR="114300" wp14:anchorId="1B21B8EA" wp14:editId="77BFBC40">
            <wp:extent cx="4494530" cy="1626235"/>
            <wp:effectExtent l="0" t="0" r="1270" b="1206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530" cy="1626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A3AB61E" w14:textId="77777777" w:rsidR="00F47803" w:rsidRDefault="00B5376D">
      <w:pPr>
        <w:spacing w:after="156"/>
        <w:ind w:firstLine="480"/>
      </w:pPr>
      <w:r>
        <w:rPr>
          <w:rFonts w:hint="eastAsia"/>
        </w:rPr>
        <w:t>放有关青年对于最新形势，思想，精神的心得体会、感想。</w:t>
      </w:r>
    </w:p>
    <w:p w14:paraId="19697C96" w14:textId="77777777" w:rsidR="00F47803" w:rsidRDefault="00B5376D">
      <w:pPr>
        <w:spacing w:after="156"/>
        <w:ind w:firstLine="480"/>
      </w:pPr>
      <w:r>
        <w:rPr>
          <w:rFonts w:hint="eastAsia"/>
        </w:rPr>
        <w:t>内容为新闻中心负责，网络中心只在收到放于此汇报后，放于此。</w:t>
      </w:r>
    </w:p>
    <w:p w14:paraId="7EDD383E" w14:textId="77777777" w:rsidR="00F47803" w:rsidRDefault="00B5376D">
      <w:pPr>
        <w:spacing w:after="156"/>
        <w:ind w:firstLine="480"/>
      </w:pPr>
      <w:r>
        <w:rPr>
          <w:rFonts w:hint="eastAsia"/>
        </w:rPr>
        <w:t>至少一周一更。</w:t>
      </w:r>
    </w:p>
    <w:p w14:paraId="07C393BE" w14:textId="77777777" w:rsidR="00F47803" w:rsidRDefault="00F47803">
      <w:pPr>
        <w:spacing w:after="156"/>
        <w:ind w:firstLine="480"/>
      </w:pPr>
    </w:p>
    <w:p w14:paraId="7507A52E" w14:textId="77777777" w:rsidR="00F47803" w:rsidRDefault="00B5376D">
      <w:pPr>
        <w:spacing w:after="156"/>
        <w:ind w:firstLine="480"/>
      </w:pPr>
      <w:r>
        <w:rPr>
          <w:rFonts w:hint="eastAsia"/>
        </w:rPr>
        <w:t>十二、文件下载</w:t>
      </w:r>
    </w:p>
    <w:p w14:paraId="4158C8A7" w14:textId="77777777" w:rsidR="00F47803" w:rsidRDefault="00B5376D">
      <w:pPr>
        <w:spacing w:after="156"/>
        <w:ind w:firstLine="480"/>
      </w:pPr>
      <w:r>
        <w:rPr>
          <w:rFonts w:hint="eastAsia"/>
          <w:noProof/>
        </w:rPr>
        <w:drawing>
          <wp:inline distT="0" distB="0" distL="114300" distR="114300" wp14:anchorId="11A5DBE3" wp14:editId="22F15807">
            <wp:extent cx="2204085" cy="1022985"/>
            <wp:effectExtent l="0" t="0" r="5715" b="571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4085" cy="1022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167AB9" w14:textId="77777777" w:rsidR="00F47803" w:rsidRDefault="00B5376D">
      <w:pPr>
        <w:spacing w:after="156"/>
        <w:ind w:firstLine="480"/>
      </w:pPr>
      <w:r>
        <w:rPr>
          <w:rFonts w:hint="eastAsia"/>
        </w:rPr>
        <w:t>放各个部门的使用申请表。</w:t>
      </w:r>
    </w:p>
    <w:p w14:paraId="276ECCB2" w14:textId="77777777" w:rsidR="00F47803" w:rsidRDefault="00B5376D">
      <w:pPr>
        <w:spacing w:after="156"/>
        <w:ind w:firstLine="480"/>
      </w:pPr>
      <w:r>
        <w:rPr>
          <w:rFonts w:hint="eastAsia"/>
        </w:rPr>
        <w:t>内容由各个部门负责。</w:t>
      </w:r>
    </w:p>
    <w:p w14:paraId="60AF990F" w14:textId="77777777" w:rsidR="00F47803" w:rsidRDefault="00B5376D">
      <w:pPr>
        <w:spacing w:after="156"/>
        <w:ind w:firstLine="480"/>
      </w:pPr>
      <w:r>
        <w:rPr>
          <w:rFonts w:hint="eastAsia"/>
        </w:rPr>
        <w:t>有更改时，更新。其他情况，不更。（注：是去旧更新，而不是只更不删）</w:t>
      </w:r>
    </w:p>
    <w:p w14:paraId="4B8FD0D4" w14:textId="77777777" w:rsidR="00F47803" w:rsidRDefault="00F47803">
      <w:pPr>
        <w:spacing w:after="156"/>
        <w:ind w:firstLine="480"/>
      </w:pPr>
    </w:p>
    <w:p w14:paraId="674B42EF" w14:textId="77777777" w:rsidR="00F47803" w:rsidRDefault="00F47803">
      <w:pPr>
        <w:spacing w:after="156"/>
        <w:ind w:firstLine="480"/>
      </w:pPr>
    </w:p>
    <w:p w14:paraId="4D53B692" w14:textId="77777777" w:rsidR="00F47803" w:rsidRDefault="00B5376D">
      <w:pPr>
        <w:spacing w:after="156"/>
        <w:ind w:firstLine="480"/>
        <w:rPr>
          <w:color w:val="FF0000"/>
        </w:rPr>
      </w:pPr>
      <w:r>
        <w:rPr>
          <w:rFonts w:hint="eastAsia"/>
          <w:color w:val="FF0000"/>
        </w:rPr>
        <w:t>注意：新闻的内容上，可以是文字新闻、照片新闻、视频新闻。</w:t>
      </w:r>
    </w:p>
    <w:p w14:paraId="1F8FE086" w14:textId="77777777" w:rsidR="00F47803" w:rsidRDefault="00B5376D">
      <w:pPr>
        <w:spacing w:after="156"/>
        <w:ind w:firstLine="480"/>
      </w:pPr>
      <w:r>
        <w:rPr>
          <w:rFonts w:hint="eastAsia"/>
          <w:color w:val="FF0000"/>
        </w:rPr>
        <w:t>硬性要求有审核人签字或者老师同意截图，否则不发此新闻。</w:t>
      </w:r>
    </w:p>
    <w:p w14:paraId="6DA53437" w14:textId="77777777" w:rsidR="00F47803" w:rsidRDefault="00F47803">
      <w:pPr>
        <w:spacing w:after="156"/>
        <w:ind w:firstLine="480"/>
      </w:pPr>
    </w:p>
    <w:p w14:paraId="75D12361" w14:textId="77777777" w:rsidR="00F47803" w:rsidRDefault="00F47803">
      <w:pPr>
        <w:spacing w:after="156"/>
        <w:ind w:firstLine="480"/>
      </w:pPr>
    </w:p>
    <w:p w14:paraId="2E9CDE7C" w14:textId="77777777" w:rsidR="00F47803" w:rsidRPr="004D1B41" w:rsidRDefault="00F47803" w:rsidP="004D1B41">
      <w:pPr>
        <w:spacing w:after="156"/>
        <w:ind w:firstLineChars="0" w:firstLine="0"/>
        <w:rPr>
          <w:rFonts w:hint="eastAsia"/>
        </w:rPr>
      </w:pPr>
    </w:p>
    <w:sectPr w:rsidR="00F47803" w:rsidRPr="004D1B4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96264" w14:textId="77777777" w:rsidR="00B5376D" w:rsidRDefault="00B5376D">
      <w:pPr>
        <w:spacing w:after="120"/>
        <w:ind w:firstLine="480"/>
      </w:pPr>
      <w:r>
        <w:separator/>
      </w:r>
    </w:p>
  </w:endnote>
  <w:endnote w:type="continuationSeparator" w:id="0">
    <w:p w14:paraId="4464CEF8" w14:textId="77777777" w:rsidR="00B5376D" w:rsidRDefault="00B5376D">
      <w:pPr>
        <w:spacing w:after="12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39D11" w14:textId="77777777" w:rsidR="00F47803" w:rsidRDefault="00F47803">
    <w:pPr>
      <w:pStyle w:val="a3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C9B27" w14:textId="77777777" w:rsidR="00F47803" w:rsidRDefault="00F47803">
    <w:pPr>
      <w:pStyle w:val="a3"/>
      <w:spacing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AD2AC" w14:textId="77777777" w:rsidR="00F47803" w:rsidRDefault="00F47803">
    <w:pPr>
      <w:pStyle w:val="a3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5E5C7" w14:textId="77777777" w:rsidR="00B5376D" w:rsidRDefault="00B5376D">
      <w:pPr>
        <w:spacing w:after="120"/>
        <w:ind w:firstLine="480"/>
      </w:pPr>
      <w:r>
        <w:separator/>
      </w:r>
    </w:p>
  </w:footnote>
  <w:footnote w:type="continuationSeparator" w:id="0">
    <w:p w14:paraId="7CD782BE" w14:textId="77777777" w:rsidR="00B5376D" w:rsidRDefault="00B5376D">
      <w:pPr>
        <w:spacing w:after="12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A2CBE" w14:textId="77777777" w:rsidR="00F47803" w:rsidRDefault="00F47803">
    <w:pPr>
      <w:pStyle w:val="a5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65384" w14:textId="77777777" w:rsidR="00F47803" w:rsidRDefault="00F47803">
    <w:pPr>
      <w:spacing w:after="120"/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AF3D8" w14:textId="77777777" w:rsidR="00F47803" w:rsidRDefault="00F47803">
    <w:pPr>
      <w:pStyle w:val="a5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3403D52"/>
    <w:multiLevelType w:val="singleLevel"/>
    <w:tmpl w:val="A3403D52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83B6A77"/>
    <w:rsid w:val="00335208"/>
    <w:rsid w:val="004D1B41"/>
    <w:rsid w:val="004F2B27"/>
    <w:rsid w:val="00A37EFE"/>
    <w:rsid w:val="00B5376D"/>
    <w:rsid w:val="00E43633"/>
    <w:rsid w:val="00E87934"/>
    <w:rsid w:val="00F47803"/>
    <w:rsid w:val="00FD7346"/>
    <w:rsid w:val="00FE01EE"/>
    <w:rsid w:val="0931144C"/>
    <w:rsid w:val="096B7F36"/>
    <w:rsid w:val="0CDB7773"/>
    <w:rsid w:val="12650BD5"/>
    <w:rsid w:val="1F807ADD"/>
    <w:rsid w:val="283B6A77"/>
    <w:rsid w:val="3FAF6B90"/>
    <w:rsid w:val="5A7F2E7F"/>
    <w:rsid w:val="72197025"/>
    <w:rsid w:val="7D51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62C045"/>
  <w15:docId w15:val="{B1BFB98E-5195-49ED-8AA4-72F8E32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afterLines="50" w:after="5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100" w:before="100"/>
      <w:ind w:firstLineChars="0" w:firstLine="0"/>
      <w:jc w:val="left"/>
      <w:outlineLvl w:val="0"/>
    </w:pPr>
    <w:rPr>
      <w:rFonts w:eastAsia="宋体"/>
      <w:kern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zp\AppData\Roaming\Kingsoft\wps\addons\pool\win-i386\knewfileruby_1.0.0.11\download\wps\300970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3009704.docx</Template>
  <TotalTime>0</TotalTime>
  <Pages>4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smile 志鹏</dc:creator>
  <cp:lastModifiedBy>郭 浩盟</cp:lastModifiedBy>
  <cp:revision>6</cp:revision>
  <dcterms:created xsi:type="dcterms:W3CDTF">2018-10-23T09:53:00Z</dcterms:created>
  <dcterms:modified xsi:type="dcterms:W3CDTF">2020-09-04T11:26:00Z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